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2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4879"/>
        <w:gridCol w:w="351"/>
        <w:gridCol w:w="189"/>
        <w:gridCol w:w="8773"/>
        <w:gridCol w:w="20"/>
        <w:gridCol w:w="150"/>
        <w:gridCol w:w="22"/>
      </w:tblGrid>
      <w:tr w:rsidR="00F504E0" w:rsidRPr="004B4147" w14:paraId="4315A8E3" w14:textId="77777777" w:rsidTr="003E086E">
        <w:trPr>
          <w:gridAfter w:val="2"/>
          <w:wAfter w:w="171" w:type="dxa"/>
          <w:trHeight w:val="1352"/>
        </w:trPr>
        <w:tc>
          <w:tcPr>
            <w:tcW w:w="15079" w:type="dxa"/>
            <w:gridSpan w:val="5"/>
          </w:tcPr>
          <w:p w14:paraId="782B0424" w14:textId="0C6C8911" w:rsidR="003C388B" w:rsidRPr="003C388B" w:rsidRDefault="00433709" w:rsidP="004B4147">
            <w:pPr>
              <w:pStyle w:val="Logo"/>
              <w:rPr>
                <w:sz w:val="96"/>
                <w:szCs w:val="16"/>
              </w:rPr>
            </w:pPr>
            <w:r>
              <w:rPr>
                <w:sz w:val="72"/>
                <w:szCs w:val="14"/>
              </w:rPr>
              <w:t xml:space="preserve">      </w:t>
            </w:r>
            <w:r w:rsidRPr="00433709">
              <w:rPr>
                <w:sz w:val="96"/>
                <w:szCs w:val="16"/>
              </w:rPr>
              <w:t>mohd fahad</w:t>
            </w:r>
          </w:p>
        </w:tc>
        <w:tc>
          <w:tcPr>
            <w:tcW w:w="20" w:type="dxa"/>
            <w:tcBorders>
              <w:bottom w:val="single" w:sz="4" w:space="0" w:color="FFFFFF" w:themeColor="background1"/>
            </w:tcBorders>
          </w:tcPr>
          <w:p w14:paraId="44A683A8" w14:textId="051EE402" w:rsidR="004B4147" w:rsidRPr="004B4147" w:rsidRDefault="004B4147" w:rsidP="00A21AF8">
            <w:pPr>
              <w:pStyle w:val="Subtitle"/>
            </w:pPr>
          </w:p>
        </w:tc>
      </w:tr>
      <w:tr w:rsidR="00F504E0" w:rsidRPr="004B4147" w14:paraId="008E96C4" w14:textId="77777777" w:rsidTr="003E086E">
        <w:trPr>
          <w:gridAfter w:val="2"/>
          <w:wAfter w:w="171" w:type="dxa"/>
          <w:trHeight w:val="395"/>
        </w:trPr>
        <w:tc>
          <w:tcPr>
            <w:tcW w:w="15079" w:type="dxa"/>
            <w:gridSpan w:val="5"/>
          </w:tcPr>
          <w:p w14:paraId="30FCD2AD" w14:textId="3E263288" w:rsidR="00A21AF8" w:rsidRPr="003E086E" w:rsidRDefault="00252010" w:rsidP="000161E1">
            <w:pPr>
              <w:rPr>
                <w:rFonts w:ascii="Arial Rounded MT Bold" w:hAnsi="Arial Rounded MT Bold"/>
              </w:rPr>
            </w:pPr>
            <w:r>
              <w:t xml:space="preserve">                      </w:t>
            </w:r>
            <w:r w:rsidR="003E086E">
              <w:t xml:space="preserve">   </w:t>
            </w:r>
          </w:p>
        </w:tc>
        <w:tc>
          <w:tcPr>
            <w:tcW w:w="20" w:type="dxa"/>
            <w:tcBorders>
              <w:top w:val="single" w:sz="4" w:space="0" w:color="FFFFFF" w:themeColor="background1"/>
            </w:tcBorders>
          </w:tcPr>
          <w:p w14:paraId="6E2AF1E3" w14:textId="294A3138" w:rsidR="00A21AF8" w:rsidRPr="004B4147" w:rsidRDefault="00A21AF8" w:rsidP="00A21AF8">
            <w:pPr>
              <w:pStyle w:val="Jobtitle"/>
            </w:pPr>
          </w:p>
        </w:tc>
      </w:tr>
      <w:tr w:rsidR="00F504E0" w:rsidRPr="004B4147" w14:paraId="1D406F29" w14:textId="77777777" w:rsidTr="008A44DF">
        <w:trPr>
          <w:gridAfter w:val="2"/>
          <w:wAfter w:w="171" w:type="dxa"/>
          <w:trHeight w:val="632"/>
        </w:trPr>
        <w:tc>
          <w:tcPr>
            <w:tcW w:w="15079" w:type="dxa"/>
            <w:gridSpan w:val="5"/>
          </w:tcPr>
          <w:p w14:paraId="793A9612" w14:textId="0F8919B6" w:rsidR="007772B1" w:rsidRPr="004B4147" w:rsidRDefault="007772B1" w:rsidP="00A21AF8"/>
        </w:tc>
        <w:tc>
          <w:tcPr>
            <w:tcW w:w="20" w:type="dxa"/>
          </w:tcPr>
          <w:p w14:paraId="579C2B92" w14:textId="77777777" w:rsidR="007772B1" w:rsidRDefault="007772B1" w:rsidP="00A21AF8">
            <w:pPr>
              <w:pStyle w:val="Jobtitle"/>
            </w:pPr>
          </w:p>
        </w:tc>
      </w:tr>
      <w:tr w:rsidR="003D616A" w:rsidRPr="00997E86" w14:paraId="3D509FCF" w14:textId="77777777" w:rsidTr="003E086E">
        <w:trPr>
          <w:gridAfter w:val="3"/>
          <w:wAfter w:w="192" w:type="dxa"/>
          <w:trHeight w:val="409"/>
        </w:trPr>
        <w:tc>
          <w:tcPr>
            <w:tcW w:w="886" w:type="dxa"/>
            <w:vAlign w:val="center"/>
          </w:tcPr>
          <w:p w14:paraId="4BF539AE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E56C8C" wp14:editId="088228C1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A1B1B7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  <w:vAlign w:val="center"/>
          </w:tcPr>
          <w:p w14:paraId="19B2B47C" w14:textId="01908E05" w:rsidR="00BF0DAF" w:rsidRPr="00B03ED5" w:rsidRDefault="00272AEE" w:rsidP="00BF0DAF">
            <w:pPr>
              <w:pStyle w:val="Contact"/>
            </w:pPr>
            <w:r>
              <w:t>+91 8542927751</w:t>
            </w:r>
          </w:p>
        </w:tc>
        <w:tc>
          <w:tcPr>
            <w:tcW w:w="189" w:type="dxa"/>
          </w:tcPr>
          <w:p w14:paraId="77C2BE94" w14:textId="77777777" w:rsidR="00BF0DAF" w:rsidRPr="00997E86" w:rsidRDefault="00BF0DAF" w:rsidP="00BF0DAF"/>
        </w:tc>
        <w:tc>
          <w:tcPr>
            <w:tcW w:w="8773" w:type="dxa"/>
            <w:vMerge w:val="restart"/>
          </w:tcPr>
          <w:p w14:paraId="05162330" w14:textId="36F7B908" w:rsidR="00BF0DAF" w:rsidRPr="00272AEE" w:rsidRDefault="00272AEE" w:rsidP="00BF0DAF">
            <w:pPr>
              <w:pStyle w:val="Heading1"/>
              <w:rPr>
                <w:sz w:val="56"/>
                <w:szCs w:val="56"/>
              </w:rPr>
            </w:pPr>
            <w:r w:rsidRPr="00272AEE">
              <w:rPr>
                <w:b/>
                <w:bCs/>
                <w:sz w:val="56"/>
                <w:szCs w:val="56"/>
              </w:rPr>
              <w:t>profession</w:t>
            </w:r>
          </w:p>
        </w:tc>
      </w:tr>
      <w:tr w:rsidR="003D616A" w:rsidRPr="00997E86" w14:paraId="6B4DBBC5" w14:textId="77777777" w:rsidTr="003E086E">
        <w:trPr>
          <w:gridAfter w:val="3"/>
          <w:wAfter w:w="192" w:type="dxa"/>
          <w:trHeight w:val="525"/>
        </w:trPr>
        <w:tc>
          <w:tcPr>
            <w:tcW w:w="886" w:type="dxa"/>
            <w:vAlign w:val="center"/>
          </w:tcPr>
          <w:p w14:paraId="590FAAF4" w14:textId="2DD82196" w:rsidR="00BF0DAF" w:rsidRPr="00621B5C" w:rsidRDefault="006B39E5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78D3C0D" wp14:editId="6045A047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EE464B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">
                        <v:imagedata r:id="rId16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  <w:vAlign w:val="center"/>
          </w:tcPr>
          <w:p w14:paraId="491E3BEA" w14:textId="19AC0E85" w:rsidR="00BF0DAF" w:rsidRPr="00272AEE" w:rsidRDefault="006B39E5" w:rsidP="00BF0DAF">
            <w:pPr>
              <w:pStyle w:val="Contact"/>
            </w:pPr>
            <w:r>
              <w:t>Kanpur/UP/INDIA</w:t>
            </w:r>
          </w:p>
        </w:tc>
        <w:tc>
          <w:tcPr>
            <w:tcW w:w="189" w:type="dxa"/>
          </w:tcPr>
          <w:p w14:paraId="27ED61B7" w14:textId="77777777" w:rsidR="00BF0DAF" w:rsidRPr="00997E86" w:rsidRDefault="00BF0DAF" w:rsidP="00BF0DAF"/>
        </w:tc>
        <w:tc>
          <w:tcPr>
            <w:tcW w:w="8773" w:type="dxa"/>
            <w:vMerge/>
          </w:tcPr>
          <w:p w14:paraId="58CA7DEC" w14:textId="77777777" w:rsidR="00BF0DAF" w:rsidRPr="00997E86" w:rsidRDefault="00BF0DAF" w:rsidP="00BF0DAF"/>
        </w:tc>
      </w:tr>
      <w:tr w:rsidR="00433709" w:rsidRPr="00CD2FD2" w14:paraId="564E55FC" w14:textId="77777777" w:rsidTr="003E086E">
        <w:trPr>
          <w:trHeight w:val="412"/>
        </w:trPr>
        <w:tc>
          <w:tcPr>
            <w:tcW w:w="886" w:type="dxa"/>
            <w:vAlign w:val="center"/>
          </w:tcPr>
          <w:p w14:paraId="20296A22" w14:textId="533508C0" w:rsidR="00272AEE" w:rsidRPr="00621B5C" w:rsidRDefault="006B39E5" w:rsidP="00272AEE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49D977A" wp14:editId="1CC8E21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2E5B14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">
                        <v:imagedata r:id="rId19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  <w:vAlign w:val="center"/>
          </w:tcPr>
          <w:p w14:paraId="6FD94DAD" w14:textId="17794D1B" w:rsidR="00272AEE" w:rsidRPr="002E4C4E" w:rsidRDefault="00000000" w:rsidP="00272AEE">
            <w:pPr>
              <w:pStyle w:val="Contact"/>
              <w:rPr>
                <w:color w:val="3B3838" w:themeColor="background2" w:themeShade="40"/>
              </w:rPr>
            </w:pPr>
            <w:hyperlink r:id="rId20" w:history="1">
              <w:r w:rsidR="003D616A" w:rsidRPr="002E4C4E">
                <w:rPr>
                  <w:rStyle w:val="Hyperlink"/>
                  <w:color w:val="3B3838" w:themeColor="background2" w:themeShade="40"/>
                </w:rPr>
                <w:t>fahadhashmi948@gmail.com</w:t>
              </w:r>
            </w:hyperlink>
          </w:p>
        </w:tc>
        <w:tc>
          <w:tcPr>
            <w:tcW w:w="189" w:type="dxa"/>
          </w:tcPr>
          <w:p w14:paraId="7E85CFF1" w14:textId="77777777" w:rsidR="00272AEE" w:rsidRPr="00997E86" w:rsidRDefault="00272AEE" w:rsidP="00272AEE"/>
        </w:tc>
        <w:tc>
          <w:tcPr>
            <w:tcW w:w="8944" w:type="dxa"/>
            <w:gridSpan w:val="3"/>
            <w:vMerge w:val="restart"/>
            <w:tcBorders>
              <w:bottom w:val="single" w:sz="4" w:space="0" w:color="D9D9D9" w:themeColor="background1" w:themeShade="D9"/>
            </w:tcBorders>
          </w:tcPr>
          <w:p w14:paraId="6E87588B" w14:textId="65EA50D6" w:rsidR="00272AEE" w:rsidRPr="00272AEE" w:rsidRDefault="00272AEE" w:rsidP="00272AEE">
            <w:pPr>
              <w:pStyle w:val="Introduction"/>
              <w:rPr>
                <w:szCs w:val="28"/>
              </w:rPr>
            </w:pPr>
            <w:r w:rsidRPr="00272AEE">
              <w:rPr>
                <w:szCs w:val="28"/>
              </w:rPr>
              <w:t>Hardworking and passionate job seeker with strong organizational skills eager to secure good passion. Ready to help team achieve company goals.</w:t>
            </w:r>
          </w:p>
        </w:tc>
        <w:tc>
          <w:tcPr>
            <w:tcW w:w="21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95CC069" w14:textId="175B3EB7" w:rsidR="00272AEE" w:rsidRPr="00CD2FD2" w:rsidRDefault="00272AEE" w:rsidP="00272AEE">
            <w:pPr>
              <w:rPr>
                <w:lang w:val="it-IT"/>
              </w:rPr>
            </w:pPr>
          </w:p>
        </w:tc>
      </w:tr>
      <w:tr w:rsidR="00433709" w:rsidRPr="00997E86" w14:paraId="3EB4A63A" w14:textId="77777777" w:rsidTr="003E086E">
        <w:trPr>
          <w:trHeight w:val="395"/>
        </w:trPr>
        <w:tc>
          <w:tcPr>
            <w:tcW w:w="886" w:type="dxa"/>
            <w:vAlign w:val="center"/>
          </w:tcPr>
          <w:p w14:paraId="16457639" w14:textId="77777777" w:rsidR="00272AEE" w:rsidRPr="00621B5C" w:rsidRDefault="00272AEE" w:rsidP="00272AEE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6ECC3B0" wp14:editId="541C0B61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CCF1F2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">
                        <v:imagedata r:id="rId23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  <w:vAlign w:val="center"/>
          </w:tcPr>
          <w:p w14:paraId="01D51BBD" w14:textId="0E82BC03" w:rsidR="00272AEE" w:rsidRPr="006B39E5" w:rsidRDefault="00000000" w:rsidP="00272AEE">
            <w:pPr>
              <w:pStyle w:val="Contact"/>
              <w:rPr>
                <w:sz w:val="20"/>
                <w:szCs w:val="16"/>
              </w:rPr>
            </w:pPr>
            <w:hyperlink r:id="rId24" w:history="1">
              <w:r w:rsidR="005458CD" w:rsidRPr="006B39E5">
                <w:rPr>
                  <w:rStyle w:val="Hyperlink"/>
                  <w:color w:val="262626" w:themeColor="text1" w:themeTint="D9"/>
                  <w:sz w:val="20"/>
                  <w:szCs w:val="16"/>
                </w:rPr>
                <w:t>https://github.com/mohdfahad948/</w:t>
              </w:r>
            </w:hyperlink>
          </w:p>
        </w:tc>
        <w:tc>
          <w:tcPr>
            <w:tcW w:w="189" w:type="dxa"/>
          </w:tcPr>
          <w:p w14:paraId="6795C985" w14:textId="77777777" w:rsidR="00272AEE" w:rsidRPr="00997E86" w:rsidRDefault="00272AEE" w:rsidP="00272AEE"/>
        </w:tc>
        <w:tc>
          <w:tcPr>
            <w:tcW w:w="8944" w:type="dxa"/>
            <w:gridSpan w:val="3"/>
            <w:vMerge/>
            <w:tcBorders>
              <w:bottom w:val="single" w:sz="4" w:space="0" w:color="D9D9D9" w:themeColor="background1" w:themeShade="D9"/>
            </w:tcBorders>
          </w:tcPr>
          <w:p w14:paraId="7860E56E" w14:textId="77777777" w:rsidR="00272AEE" w:rsidRPr="00997E86" w:rsidRDefault="00272AEE" w:rsidP="00272AEE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384EB64E" w14:textId="77777777" w:rsidR="00272AEE" w:rsidRPr="00997E86" w:rsidRDefault="00272AEE" w:rsidP="00272AEE"/>
        </w:tc>
      </w:tr>
      <w:tr w:rsidR="00433709" w:rsidRPr="00997E86" w14:paraId="4F6180A0" w14:textId="77777777" w:rsidTr="003E086E">
        <w:trPr>
          <w:trHeight w:val="409"/>
        </w:trPr>
        <w:tc>
          <w:tcPr>
            <w:tcW w:w="886" w:type="dxa"/>
            <w:vAlign w:val="center"/>
          </w:tcPr>
          <w:p w14:paraId="3359DB62" w14:textId="33D2AA40" w:rsidR="00272AEE" w:rsidRPr="00621B5C" w:rsidRDefault="00272AEE" w:rsidP="00272AEE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3DA2155" wp14:editId="523D89AD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87DE48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">
                        <v:imagedata r:id="rId27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30" w:type="dxa"/>
            <w:gridSpan w:val="2"/>
            <w:vAlign w:val="center"/>
          </w:tcPr>
          <w:p w14:paraId="1942100D" w14:textId="123007AF" w:rsidR="00272AEE" w:rsidRPr="006B39E5" w:rsidRDefault="00000000" w:rsidP="00272AEE">
            <w:pPr>
              <w:pStyle w:val="Contact"/>
              <w:rPr>
                <w:sz w:val="18"/>
                <w:szCs w:val="14"/>
              </w:rPr>
            </w:pPr>
            <w:sdt>
              <w:sdtPr>
                <w:rPr>
                  <w:sz w:val="18"/>
                  <w:szCs w:val="14"/>
                </w:rPr>
                <w:id w:val="-1627385420"/>
                <w:placeholder>
                  <w:docPart w:val="3CA5F4CB5F2C41F3A47BAE6F854BA695"/>
                </w:placeholder>
                <w15:appearance w15:val="hidden"/>
              </w:sdtPr>
              <w:sdtContent>
                <w:hyperlink r:id="rId28" w:history="1">
                  <w:r w:rsidR="006B39E5" w:rsidRPr="006B39E5">
                    <w:rPr>
                      <w:rStyle w:val="Hyperlink"/>
                      <w:color w:val="262626" w:themeColor="text1" w:themeTint="D9"/>
                      <w:sz w:val="18"/>
                      <w:szCs w:val="14"/>
                    </w:rPr>
                    <w:t xml:space="preserve"> http://www.linkedin.com/in/mohd-fahad-956357225</w:t>
                  </w:r>
                </w:hyperlink>
              </w:sdtContent>
            </w:sdt>
            <w:hyperlink r:id="rId29" w:history="1">
              <w:r w:rsidR="006B39E5" w:rsidRPr="006B39E5">
                <w:rPr>
                  <w:rStyle w:val="Hyperlink"/>
                  <w:color w:val="262626" w:themeColor="text1" w:themeTint="D9"/>
                  <w:sz w:val="18"/>
                  <w:szCs w:val="14"/>
                </w:rPr>
                <w:t xml:space="preserve"> </w:t>
              </w:r>
            </w:hyperlink>
          </w:p>
        </w:tc>
        <w:tc>
          <w:tcPr>
            <w:tcW w:w="189" w:type="dxa"/>
          </w:tcPr>
          <w:p w14:paraId="166E8736" w14:textId="1576BD29" w:rsidR="00272AEE" w:rsidRPr="00997E86" w:rsidRDefault="00272AEE" w:rsidP="00272AEE"/>
        </w:tc>
        <w:tc>
          <w:tcPr>
            <w:tcW w:w="8944" w:type="dxa"/>
            <w:gridSpan w:val="3"/>
            <w:vMerge/>
            <w:tcBorders>
              <w:bottom w:val="single" w:sz="4" w:space="0" w:color="D9D9D9" w:themeColor="background1" w:themeShade="D9"/>
            </w:tcBorders>
          </w:tcPr>
          <w:p w14:paraId="2945D6D8" w14:textId="77777777" w:rsidR="00272AEE" w:rsidRPr="00997E86" w:rsidRDefault="00272AEE" w:rsidP="00272AEE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774FE718" w14:textId="77777777" w:rsidR="00272AEE" w:rsidRPr="00997E86" w:rsidRDefault="00272AEE" w:rsidP="00272AEE"/>
        </w:tc>
      </w:tr>
      <w:tr w:rsidR="00433709" w:rsidRPr="00997E86" w14:paraId="61F9E667" w14:textId="77777777" w:rsidTr="003E086E">
        <w:trPr>
          <w:trHeight w:val="93"/>
        </w:trPr>
        <w:tc>
          <w:tcPr>
            <w:tcW w:w="886" w:type="dxa"/>
            <w:vAlign w:val="center"/>
          </w:tcPr>
          <w:p w14:paraId="6A904C2B" w14:textId="4BB3CCBE" w:rsidR="00272AEE" w:rsidRPr="00621B5C" w:rsidRDefault="00272AEE" w:rsidP="00272AEE">
            <w:pPr>
              <w:pStyle w:val="Contact"/>
            </w:pPr>
          </w:p>
        </w:tc>
        <w:tc>
          <w:tcPr>
            <w:tcW w:w="5230" w:type="dxa"/>
            <w:gridSpan w:val="2"/>
            <w:vAlign w:val="center"/>
          </w:tcPr>
          <w:p w14:paraId="3CC709DA" w14:textId="7AF83BF8" w:rsidR="00272AEE" w:rsidRPr="00B03ED5" w:rsidRDefault="00272AEE" w:rsidP="00272AEE">
            <w:pPr>
              <w:pStyle w:val="Contact"/>
            </w:pPr>
          </w:p>
        </w:tc>
        <w:tc>
          <w:tcPr>
            <w:tcW w:w="189" w:type="dxa"/>
          </w:tcPr>
          <w:p w14:paraId="3AD1D02E" w14:textId="77777777" w:rsidR="00272AEE" w:rsidRPr="00997E86" w:rsidRDefault="00272AEE" w:rsidP="00272AEE"/>
        </w:tc>
        <w:tc>
          <w:tcPr>
            <w:tcW w:w="8944" w:type="dxa"/>
            <w:gridSpan w:val="3"/>
            <w:vMerge/>
            <w:tcBorders>
              <w:bottom w:val="single" w:sz="4" w:space="0" w:color="D9D9D9" w:themeColor="background1" w:themeShade="D9"/>
            </w:tcBorders>
          </w:tcPr>
          <w:p w14:paraId="1E2C4257" w14:textId="77777777" w:rsidR="00272AEE" w:rsidRPr="00997E86" w:rsidRDefault="00272AEE" w:rsidP="00272AEE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22F9BDFA" w14:textId="77777777" w:rsidR="00272AEE" w:rsidRPr="00997E86" w:rsidRDefault="00272AEE" w:rsidP="00272AEE"/>
        </w:tc>
      </w:tr>
      <w:tr w:rsidR="0043353E" w:rsidRPr="00997E86" w14:paraId="105507A9" w14:textId="77777777" w:rsidTr="003E086E">
        <w:trPr>
          <w:trHeight w:val="99"/>
        </w:trPr>
        <w:tc>
          <w:tcPr>
            <w:tcW w:w="5765" w:type="dxa"/>
            <w:gridSpan w:val="2"/>
          </w:tcPr>
          <w:p w14:paraId="4B08DB4E" w14:textId="6BE5179B" w:rsidR="00272AEE" w:rsidRPr="00997E86" w:rsidRDefault="00272AEE" w:rsidP="00272AEE"/>
        </w:tc>
        <w:tc>
          <w:tcPr>
            <w:tcW w:w="540" w:type="dxa"/>
            <w:gridSpan w:val="2"/>
          </w:tcPr>
          <w:p w14:paraId="2DD209AB" w14:textId="77777777" w:rsidR="00272AEE" w:rsidRPr="00997E86" w:rsidRDefault="00272AEE" w:rsidP="00272AEE"/>
        </w:tc>
        <w:tc>
          <w:tcPr>
            <w:tcW w:w="8944" w:type="dxa"/>
            <w:gridSpan w:val="3"/>
            <w:tcBorders>
              <w:bottom w:val="single" w:sz="4" w:space="0" w:color="D9D9D9" w:themeColor="background1" w:themeShade="D9"/>
            </w:tcBorders>
          </w:tcPr>
          <w:p w14:paraId="6DC99FCA" w14:textId="77777777" w:rsidR="00272AEE" w:rsidRPr="00997E86" w:rsidRDefault="00272AEE" w:rsidP="00272AEE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6B03EAD6" w14:textId="77777777" w:rsidR="00272AEE" w:rsidRPr="00997E86" w:rsidRDefault="00272AEE" w:rsidP="00272AEE"/>
        </w:tc>
      </w:tr>
      <w:tr w:rsidR="0043353E" w:rsidRPr="00997E86" w14:paraId="1C61FEA1" w14:textId="77777777" w:rsidTr="003E086E">
        <w:trPr>
          <w:trHeight w:val="80"/>
        </w:trPr>
        <w:tc>
          <w:tcPr>
            <w:tcW w:w="5765" w:type="dxa"/>
            <w:gridSpan w:val="2"/>
          </w:tcPr>
          <w:p w14:paraId="291391DF" w14:textId="51508716" w:rsidR="00272AEE" w:rsidRPr="00997E86" w:rsidRDefault="00272AEE" w:rsidP="00272AEE"/>
        </w:tc>
        <w:tc>
          <w:tcPr>
            <w:tcW w:w="540" w:type="dxa"/>
            <w:gridSpan w:val="2"/>
          </w:tcPr>
          <w:p w14:paraId="6ECFE9AE" w14:textId="77777777" w:rsidR="00272AEE" w:rsidRPr="00997E86" w:rsidRDefault="00272AEE" w:rsidP="00272AEE"/>
        </w:tc>
        <w:tc>
          <w:tcPr>
            <w:tcW w:w="8944" w:type="dxa"/>
            <w:gridSpan w:val="3"/>
            <w:tcBorders>
              <w:top w:val="single" w:sz="4" w:space="0" w:color="D9D9D9" w:themeColor="background1" w:themeShade="D9"/>
            </w:tcBorders>
          </w:tcPr>
          <w:p w14:paraId="3944B7F7" w14:textId="77777777" w:rsidR="00272AEE" w:rsidRPr="00997E86" w:rsidRDefault="00272AEE" w:rsidP="00272AEE"/>
        </w:tc>
        <w:tc>
          <w:tcPr>
            <w:tcW w:w="21" w:type="dxa"/>
            <w:tcBorders>
              <w:top w:val="single" w:sz="4" w:space="0" w:color="D9D9D9" w:themeColor="background1" w:themeShade="D9"/>
            </w:tcBorders>
          </w:tcPr>
          <w:p w14:paraId="1C524D08" w14:textId="77777777" w:rsidR="00272AEE" w:rsidRPr="00997E86" w:rsidRDefault="00272AEE" w:rsidP="00272AEE"/>
        </w:tc>
      </w:tr>
      <w:tr w:rsidR="00272AEE" w:rsidRPr="00997E86" w14:paraId="4AC3A6C6" w14:textId="77777777" w:rsidTr="003E086E">
        <w:trPr>
          <w:gridAfter w:val="3"/>
          <w:wAfter w:w="192" w:type="dxa"/>
          <w:trHeight w:val="16045"/>
        </w:trPr>
        <w:tc>
          <w:tcPr>
            <w:tcW w:w="5765" w:type="dxa"/>
            <w:gridSpan w:val="2"/>
            <w:tcBorders>
              <w:right w:val="single" w:sz="4" w:space="0" w:color="D9D9D9" w:themeColor="background1" w:themeShade="D9"/>
            </w:tcBorders>
          </w:tcPr>
          <w:sdt>
            <w:sdtPr>
              <w:rPr>
                <w:color w:val="44546A" w:themeColor="text2"/>
              </w:rPr>
              <w:id w:val="434569950"/>
              <w:placeholder>
                <w:docPart w:val="4F24C600A991419A891FAE6F276186A9"/>
              </w:placeholder>
              <w:temporary/>
              <w:showingPlcHdr/>
              <w15:appearance w15:val="hidden"/>
            </w:sdtPr>
            <w:sdtContent>
              <w:p w14:paraId="30E68B50" w14:textId="77777777" w:rsidR="000B5CC8" w:rsidRPr="000B5CC8" w:rsidRDefault="000B5CC8" w:rsidP="000B5CC8">
                <w:pPr>
                  <w:pStyle w:val="Heading1"/>
                  <w:rPr>
                    <w:rFonts w:eastAsiaTheme="minorHAnsi" w:cstheme="minorBidi"/>
                    <w:caps w:val="0"/>
                    <w:color w:val="44546A" w:themeColor="text2"/>
                    <w:spacing w:val="0"/>
                    <w:sz w:val="18"/>
                    <w:szCs w:val="18"/>
                  </w:rPr>
                </w:pPr>
                <w:r w:rsidRPr="000B5CC8">
                  <w:rPr>
                    <w:color w:val="44546A" w:themeColor="text2"/>
                  </w:rPr>
                  <w:t>Education</w:t>
                </w:r>
              </w:p>
            </w:sdtContent>
          </w:sdt>
          <w:p w14:paraId="7172837D" w14:textId="4425A33F" w:rsidR="00225EC6" w:rsidRPr="00433709" w:rsidRDefault="00225EC6" w:rsidP="00225EC6">
            <w:pPr>
              <w:pStyle w:val="Heading2"/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433709">
              <w:rPr>
                <w:rFonts w:ascii="Bahnschrift SemiBold" w:hAnsi="Bahnschrift SemiBold"/>
                <w:b/>
                <w:bCs/>
                <w:sz w:val="32"/>
                <w:szCs w:val="32"/>
              </w:rPr>
              <w:t>BACHELOR OF TECHNOLOGY</w:t>
            </w:r>
          </w:p>
          <w:p w14:paraId="05A265AF" w14:textId="77777777" w:rsidR="00AD6329" w:rsidRPr="00252010" w:rsidRDefault="00433709" w:rsidP="00AD6329">
            <w:pPr>
              <w:rPr>
                <w:b/>
                <w:bCs/>
                <w:sz w:val="24"/>
                <w:szCs w:val="24"/>
              </w:rPr>
            </w:pPr>
            <w:r w:rsidRPr="00252010">
              <w:rPr>
                <w:b/>
                <w:bCs/>
                <w:sz w:val="24"/>
                <w:szCs w:val="24"/>
              </w:rPr>
              <w:t>Computer Science and Engineering</w:t>
            </w:r>
          </w:p>
          <w:p w14:paraId="6FFDB7CC" w14:textId="61144972" w:rsidR="00C054F2" w:rsidRDefault="007D3915" w:rsidP="00272AEE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Maharana institute of professional studies </w:t>
            </w:r>
            <w:proofErr w:type="spellStart"/>
            <w:r w:rsidR="00225EC6" w:rsidRPr="00252010">
              <w:rPr>
                <w:i/>
                <w:iCs/>
                <w:sz w:val="28"/>
                <w:szCs w:val="28"/>
              </w:rPr>
              <w:t>Mandhana</w:t>
            </w:r>
            <w:proofErr w:type="spellEnd"/>
            <w:r w:rsidR="00225EC6" w:rsidRPr="00252010">
              <w:rPr>
                <w:i/>
                <w:iCs/>
                <w:sz w:val="28"/>
                <w:szCs w:val="28"/>
              </w:rPr>
              <w:t>, Kanpur</w:t>
            </w:r>
            <w:r w:rsidR="00AD6329">
              <w:rPr>
                <w:sz w:val="28"/>
                <w:szCs w:val="28"/>
              </w:rPr>
              <w:t xml:space="preserve">  </w:t>
            </w:r>
          </w:p>
          <w:p w14:paraId="2036D960" w14:textId="4F8E9BA6" w:rsidR="00272AEE" w:rsidRPr="00C054F2" w:rsidRDefault="00B50142" w:rsidP="00272A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0B5CC8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23)</w:t>
            </w:r>
          </w:p>
          <w:p w14:paraId="733DEDE5" w14:textId="1E808F09" w:rsidR="00272AEE" w:rsidRPr="00433709" w:rsidRDefault="000B5CC8" w:rsidP="00272AEE">
            <w:pPr>
              <w:pStyle w:val="Heading2"/>
              <w:rPr>
                <w:sz w:val="28"/>
                <w:szCs w:val="32"/>
              </w:rPr>
            </w:pPr>
            <w:r>
              <w:rPr>
                <w:rFonts w:ascii="Bahnschrift SemiBold" w:hAnsi="Bahnschrift SemiBold"/>
                <w:b/>
                <w:bCs/>
                <w:sz w:val="32"/>
                <w:szCs w:val="32"/>
              </w:rPr>
              <w:t>HIGHSCHOOL</w:t>
            </w:r>
          </w:p>
          <w:p w14:paraId="21A59ED4" w14:textId="77777777" w:rsidR="006B39E5" w:rsidRDefault="000B5CC8" w:rsidP="000B5CC8">
            <w:pPr>
              <w:pStyle w:val="Heading4"/>
              <w:rPr>
                <w:sz w:val="28"/>
                <w:szCs w:val="28"/>
              </w:rPr>
            </w:pPr>
            <w:r w:rsidRPr="000B5CC8">
              <w:rPr>
                <w:sz w:val="28"/>
                <w:szCs w:val="28"/>
              </w:rPr>
              <w:t>Jai Narayan Vidya Mandir Inter College</w:t>
            </w:r>
          </w:p>
          <w:p w14:paraId="3FA16E78" w14:textId="5C484AFB" w:rsidR="000B5CC8" w:rsidRDefault="000B5CC8" w:rsidP="000B5CC8">
            <w:pPr>
              <w:pStyle w:val="Heading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</w:t>
            </w:r>
            <w:r w:rsidR="00B50142" w:rsidRPr="000B5CC8">
              <w:rPr>
                <w:sz w:val="28"/>
                <w:szCs w:val="28"/>
              </w:rPr>
              <w:t>201</w:t>
            </w:r>
            <w:r w:rsidR="00B50142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</w:p>
          <w:p w14:paraId="4E0088DD" w14:textId="77777777" w:rsidR="00C054F2" w:rsidRPr="00C054F2" w:rsidRDefault="00C054F2" w:rsidP="00C054F2"/>
          <w:p w14:paraId="3A514138" w14:textId="79DCF788" w:rsidR="00AD6329" w:rsidRPr="00433709" w:rsidRDefault="00AD6329" w:rsidP="00AD6329">
            <w:pPr>
              <w:pStyle w:val="Heading2"/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/>
                <w:b/>
                <w:bCs/>
                <w:sz w:val="32"/>
                <w:szCs w:val="32"/>
              </w:rPr>
              <w:t>INTERMEDIATE</w:t>
            </w:r>
          </w:p>
          <w:p w14:paraId="6EDE2B53" w14:textId="77777777" w:rsidR="006B39E5" w:rsidRDefault="000B5CC8" w:rsidP="000B5CC8">
            <w:pPr>
              <w:pStyle w:val="Heading4"/>
              <w:rPr>
                <w:sz w:val="28"/>
                <w:szCs w:val="28"/>
              </w:rPr>
            </w:pPr>
            <w:r w:rsidRPr="000B5CC8">
              <w:rPr>
                <w:sz w:val="28"/>
                <w:szCs w:val="28"/>
              </w:rPr>
              <w:t>Jai Narayan Vidya Mandir Inter College</w:t>
            </w:r>
            <w:r>
              <w:rPr>
                <w:sz w:val="28"/>
                <w:szCs w:val="28"/>
              </w:rPr>
              <w:t xml:space="preserve"> </w:t>
            </w:r>
          </w:p>
          <w:p w14:paraId="4F9D5808" w14:textId="30C5B0A9" w:rsidR="000B5CC8" w:rsidRPr="000B5CC8" w:rsidRDefault="000B5CC8" w:rsidP="000B5CC8">
            <w:pPr>
              <w:pStyle w:val="Heading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</w:t>
            </w:r>
            <w:r w:rsidRPr="000B5CC8">
              <w:rPr>
                <w:sz w:val="28"/>
                <w:szCs w:val="28"/>
              </w:rPr>
              <w:t>201</w:t>
            </w:r>
            <w:r w:rsidR="00E814F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)</w:t>
            </w:r>
          </w:p>
          <w:p w14:paraId="71D3D053" w14:textId="77777777" w:rsidR="006B39E5" w:rsidRPr="00CF6E61" w:rsidRDefault="006B39E5" w:rsidP="00CF6E61">
            <w:pPr>
              <w:rPr>
                <w:sz w:val="28"/>
                <w:szCs w:val="28"/>
              </w:rPr>
            </w:pPr>
          </w:p>
          <w:p w14:paraId="09DA1914" w14:textId="60280166" w:rsidR="00CF6E61" w:rsidRPr="0043353E" w:rsidRDefault="0043353E" w:rsidP="0043353E">
            <w:pPr>
              <w:pStyle w:val="Heading1"/>
              <w:rPr>
                <w:color w:val="44546A" w:themeColor="text2"/>
              </w:rPr>
            </w:pPr>
            <w:r>
              <w:rPr>
                <w:sz w:val="28"/>
                <w:szCs w:val="28"/>
              </w:rPr>
              <w:t>Technical</w:t>
            </w:r>
            <w:r w:rsidR="00E02E47">
              <w:rPr>
                <w:sz w:val="28"/>
                <w:szCs w:val="28"/>
              </w:rPr>
              <w:t xml:space="preserve"> </w:t>
            </w:r>
            <w:r w:rsidR="00CF6E61">
              <w:rPr>
                <w:color w:val="44546A" w:themeColor="text2"/>
              </w:rPr>
              <w:t>skill</w:t>
            </w:r>
            <w:r>
              <w:rPr>
                <w:color w:val="44546A" w:themeColor="text2"/>
              </w:rPr>
              <w:t>s</w:t>
            </w:r>
          </w:p>
          <w:p w14:paraId="4B8D8561" w14:textId="2AC44E43" w:rsidR="00CF6E61" w:rsidRPr="00252010" w:rsidRDefault="00C054F2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C</w:t>
            </w:r>
            <w:r>
              <w:rPr>
                <w:rFonts w:ascii="CIDFont+F1" w:hAnsi="CIDFont+F1"/>
                <w:sz w:val="28"/>
                <w:szCs w:val="28"/>
              </w:rPr>
              <w:t>, C++</w:t>
            </w:r>
          </w:p>
          <w:p w14:paraId="438A3F16" w14:textId="77777777" w:rsidR="00CF6E61" w:rsidRPr="00252010" w:rsidRDefault="00CF6E61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 xml:space="preserve">JAVA </w:t>
            </w:r>
          </w:p>
          <w:p w14:paraId="3FA1E4A6" w14:textId="77777777" w:rsidR="00CF6E61" w:rsidRPr="00252010" w:rsidRDefault="00CF6E61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Python</w:t>
            </w:r>
          </w:p>
          <w:p w14:paraId="591ED6DB" w14:textId="77777777" w:rsidR="00CF6E61" w:rsidRPr="00252010" w:rsidRDefault="00CF6E61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SQL</w:t>
            </w:r>
          </w:p>
          <w:p w14:paraId="35CF198D" w14:textId="3960D0E0" w:rsidR="00CF6E61" w:rsidRPr="00252010" w:rsidRDefault="00CF6E61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HTML</w:t>
            </w:r>
            <w:r w:rsidR="00C054F2" w:rsidRPr="00252010">
              <w:rPr>
                <w:rFonts w:ascii="CIDFont+F1" w:hAnsi="CIDFont+F1"/>
                <w:sz w:val="28"/>
                <w:szCs w:val="28"/>
              </w:rPr>
              <w:t>5, CSS</w:t>
            </w:r>
            <w:r w:rsidR="0043353E" w:rsidRPr="00252010">
              <w:rPr>
                <w:rFonts w:ascii="CIDFont+F1" w:hAnsi="CIDFont+F1"/>
                <w:sz w:val="28"/>
                <w:szCs w:val="28"/>
              </w:rPr>
              <w:t>, Java Script</w:t>
            </w:r>
          </w:p>
          <w:p w14:paraId="5E3D7B0B" w14:textId="6AA722E6" w:rsidR="0043353E" w:rsidRPr="00252010" w:rsidRDefault="0043353E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OOPs</w:t>
            </w:r>
          </w:p>
          <w:p w14:paraId="28F2B3B6" w14:textId="3C267CC2" w:rsidR="0043353E" w:rsidRPr="00252010" w:rsidRDefault="0043353E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Bootstrap</w:t>
            </w:r>
          </w:p>
          <w:p w14:paraId="78CC9CC7" w14:textId="2ACE65BA" w:rsidR="0043353E" w:rsidRPr="00252010" w:rsidRDefault="0043353E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DBMS</w:t>
            </w:r>
          </w:p>
          <w:p w14:paraId="4B216C5B" w14:textId="3D0D2C5A" w:rsidR="0043353E" w:rsidRDefault="0043353E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 w:rsidRPr="00252010">
              <w:rPr>
                <w:rFonts w:ascii="CIDFont+F1" w:hAnsi="CIDFont+F1"/>
                <w:sz w:val="28"/>
                <w:szCs w:val="28"/>
              </w:rPr>
              <w:t>Data Structure</w:t>
            </w:r>
          </w:p>
          <w:p w14:paraId="3D6B4EF0" w14:textId="02767CA0" w:rsidR="00C730AB" w:rsidRDefault="00C730AB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>
              <w:rPr>
                <w:rFonts w:ascii="CIDFont+F1" w:hAnsi="CIDFont+F1"/>
                <w:sz w:val="28"/>
                <w:szCs w:val="28"/>
              </w:rPr>
              <w:t>Power BI</w:t>
            </w:r>
          </w:p>
          <w:p w14:paraId="1697C42B" w14:textId="79D29BDB" w:rsidR="00D1155D" w:rsidRPr="00252010" w:rsidRDefault="00D1155D" w:rsidP="00E02E47">
            <w:pPr>
              <w:pStyle w:val="ListParagraph"/>
              <w:numPr>
                <w:ilvl w:val="0"/>
                <w:numId w:val="15"/>
              </w:numPr>
              <w:rPr>
                <w:rFonts w:ascii="CIDFont+F1" w:hAnsi="CIDFont+F1"/>
                <w:sz w:val="28"/>
                <w:szCs w:val="28"/>
              </w:rPr>
            </w:pPr>
            <w:r>
              <w:rPr>
                <w:rFonts w:ascii="CIDFont+F1" w:hAnsi="CIDFont+F1"/>
                <w:sz w:val="28"/>
                <w:szCs w:val="28"/>
              </w:rPr>
              <w:t xml:space="preserve">M S Excel </w:t>
            </w:r>
          </w:p>
          <w:p w14:paraId="2D06C498" w14:textId="77777777" w:rsidR="00CF6E61" w:rsidRPr="00CF6E61" w:rsidRDefault="00CF6E61" w:rsidP="00CF6E61">
            <w:pPr>
              <w:rPr>
                <w:sz w:val="28"/>
                <w:szCs w:val="28"/>
              </w:rPr>
            </w:pPr>
          </w:p>
          <w:p w14:paraId="437993AF" w14:textId="6807B755" w:rsidR="00E02E47" w:rsidRDefault="00E02E47" w:rsidP="00E02E47">
            <w:pPr>
              <w:pStyle w:val="Heading1"/>
              <w:rPr>
                <w:color w:val="44546A" w:themeColor="text2"/>
              </w:rPr>
            </w:pPr>
            <w:r>
              <w:rPr>
                <w:color w:val="44546A" w:themeColor="text2"/>
              </w:rPr>
              <w:t>hobbieS</w:t>
            </w:r>
          </w:p>
          <w:p w14:paraId="46BC9C10" w14:textId="07ED512F" w:rsidR="00E02E47" w:rsidRPr="00E02E47" w:rsidRDefault="00155749" w:rsidP="00E02E4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Photography</w:t>
            </w:r>
            <w:r w:rsidR="00E02E47" w:rsidRPr="00E02E47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.</w:t>
            </w:r>
          </w:p>
          <w:p w14:paraId="0EFA546C" w14:textId="77777777" w:rsidR="00155749" w:rsidRDefault="00E02E47" w:rsidP="0015574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E02E47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Riding.</w:t>
            </w:r>
          </w:p>
          <w:p w14:paraId="7DCACC2C" w14:textId="55C20302" w:rsidR="00E02E47" w:rsidRPr="00155749" w:rsidRDefault="00E02E47" w:rsidP="0015574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155749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Writing poetries.</w:t>
            </w:r>
          </w:p>
          <w:p w14:paraId="5D53B99B" w14:textId="70044519" w:rsidR="000B5CC8" w:rsidRDefault="000B5CC8" w:rsidP="000B5CC8"/>
          <w:p w14:paraId="3023CAD9" w14:textId="275D2E12" w:rsidR="003C388B" w:rsidRPr="003C388B" w:rsidRDefault="00252010" w:rsidP="003C388B">
            <w:pPr>
              <w:pStyle w:val="Heading1"/>
              <w:rPr>
                <w:color w:val="44546A" w:themeColor="text2"/>
              </w:rPr>
            </w:pPr>
            <w:r>
              <w:rPr>
                <w:color w:val="44546A" w:themeColor="text2"/>
              </w:rPr>
              <w:t>responsibilitie</w:t>
            </w:r>
            <w:r w:rsidR="003C388B">
              <w:rPr>
                <w:color w:val="44546A" w:themeColor="text2"/>
              </w:rPr>
              <w:t>S</w:t>
            </w:r>
          </w:p>
          <w:p w14:paraId="3D3B4E6E" w14:textId="77777777" w:rsidR="00252010" w:rsidRPr="003E086E" w:rsidRDefault="003C388B" w:rsidP="003C388B">
            <w:pPr>
              <w:pStyle w:val="ListParagraph"/>
              <w:numPr>
                <w:ilvl w:val="0"/>
                <w:numId w:val="20"/>
              </w:numPr>
              <w:rPr>
                <w:rFonts w:ascii="CIDFont+F1" w:hAnsi="CIDFont+F1"/>
                <w:sz w:val="34"/>
                <w:szCs w:val="36"/>
              </w:rPr>
            </w:pP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>Team member of Organizing collage games</w:t>
            </w:r>
          </w:p>
          <w:p w14:paraId="657BD1CD" w14:textId="30D02C2C" w:rsidR="003C388B" w:rsidRPr="003E086E" w:rsidRDefault="003C388B" w:rsidP="00252010">
            <w:pPr>
              <w:pStyle w:val="ListParagraph"/>
              <w:rPr>
                <w:rFonts w:ascii="CIDFont+F1" w:hAnsi="CIDFont+F1"/>
                <w:sz w:val="34"/>
                <w:szCs w:val="36"/>
              </w:rPr>
            </w:pP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 xml:space="preserve"> </w:t>
            </w:r>
            <w:r w:rsidRPr="003E086E">
              <w:rPr>
                <w:rFonts w:ascii="CIDFont+F1" w:hAnsi="CIDFont+F1"/>
                <w:sz w:val="26"/>
                <w:szCs w:val="28"/>
              </w:rPr>
              <w:t>(</w:t>
            </w: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>APEX GAMES</w:t>
            </w:r>
            <w:r w:rsidRPr="003E086E">
              <w:rPr>
                <w:rFonts w:ascii="CIDFont+F1" w:hAnsi="CIDFont+F1"/>
                <w:sz w:val="26"/>
                <w:szCs w:val="28"/>
              </w:rPr>
              <w:t>)</w:t>
            </w: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>.</w:t>
            </w:r>
          </w:p>
          <w:p w14:paraId="5CB3A20F" w14:textId="2B01B7DB" w:rsidR="003C388B" w:rsidRPr="003E086E" w:rsidRDefault="003C388B" w:rsidP="003C388B">
            <w:pPr>
              <w:pStyle w:val="ListParagraph"/>
              <w:numPr>
                <w:ilvl w:val="0"/>
                <w:numId w:val="20"/>
              </w:numPr>
              <w:rPr>
                <w:rFonts w:ascii="CIDFont+F1" w:hAnsi="CIDFont+F1"/>
                <w:sz w:val="34"/>
                <w:szCs w:val="36"/>
              </w:rPr>
            </w:pP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>Team member of Organizing cultural event.</w:t>
            </w:r>
          </w:p>
          <w:p w14:paraId="7DD13E93" w14:textId="4E670467" w:rsidR="003C388B" w:rsidRPr="003E086E" w:rsidRDefault="00B013FA" w:rsidP="003C388B">
            <w:pPr>
              <w:pStyle w:val="ListParagraph"/>
              <w:numPr>
                <w:ilvl w:val="0"/>
                <w:numId w:val="20"/>
              </w:numPr>
              <w:rPr>
                <w:rFonts w:ascii="CIDFont+F1" w:hAnsi="CIDFont+F1"/>
                <w:sz w:val="34"/>
                <w:szCs w:val="36"/>
              </w:rPr>
            </w:pPr>
            <w:r w:rsidRPr="003E086E">
              <w:rPr>
                <w:rFonts w:ascii="CIDFont+F1" w:hAnsi="CIDFont+F1"/>
                <w:color w:val="484848"/>
                <w:sz w:val="26"/>
                <w:szCs w:val="28"/>
              </w:rPr>
              <w:t>Coordinator</w:t>
            </w:r>
            <w:r w:rsidR="003C388B" w:rsidRPr="003E086E">
              <w:rPr>
                <w:rFonts w:ascii="CIDFont+F1" w:hAnsi="CIDFont+F1"/>
                <w:color w:val="484848"/>
                <w:sz w:val="26"/>
                <w:szCs w:val="28"/>
              </w:rPr>
              <w:t xml:space="preserve"> of Technical Team MPGI.</w:t>
            </w:r>
          </w:p>
          <w:p w14:paraId="7545D224" w14:textId="3E33663F" w:rsidR="00AD6329" w:rsidRPr="00AD6329" w:rsidRDefault="00AD6329" w:rsidP="0043353E">
            <w:pPr>
              <w:tabs>
                <w:tab w:val="left" w:pos="1654"/>
              </w:tabs>
            </w:pPr>
          </w:p>
        </w:tc>
        <w:tc>
          <w:tcPr>
            <w:tcW w:w="540" w:type="dxa"/>
            <w:gridSpan w:val="2"/>
            <w:tcBorders>
              <w:left w:val="single" w:sz="4" w:space="0" w:color="D9D9D9" w:themeColor="background1" w:themeShade="D9"/>
            </w:tcBorders>
          </w:tcPr>
          <w:p w14:paraId="129BA94A" w14:textId="77777777" w:rsidR="00272AEE" w:rsidRPr="00997E86" w:rsidRDefault="00272AEE" w:rsidP="00272AEE">
            <w:pPr>
              <w:pStyle w:val="Heading1"/>
            </w:pPr>
          </w:p>
        </w:tc>
        <w:tc>
          <w:tcPr>
            <w:tcW w:w="8773" w:type="dxa"/>
          </w:tcPr>
          <w:p w14:paraId="78BA393F" w14:textId="402B54FA" w:rsidR="00272AEE" w:rsidRDefault="0043353E" w:rsidP="00272AEE">
            <w:pPr>
              <w:pStyle w:val="Heading1"/>
            </w:pPr>
            <w:r>
              <w:t>ke</w:t>
            </w:r>
            <w:r w:rsidR="00211B96">
              <w:t>y</w:t>
            </w:r>
            <w:r>
              <w:t xml:space="preserve"> projects</w:t>
            </w:r>
          </w:p>
          <w:p w14:paraId="2D34F339" w14:textId="7859DE1E" w:rsidR="0043353E" w:rsidRPr="00155749" w:rsidRDefault="00805E81" w:rsidP="00251726">
            <w:pPr>
              <w:pStyle w:val="ListParagraph"/>
              <w:numPr>
                <w:ilvl w:val="0"/>
                <w:numId w:val="12"/>
              </w:numPr>
              <w:spacing w:before="40" w:after="160" w:line="288" w:lineRule="auto"/>
              <w:rPr>
                <w:b/>
                <w:bCs/>
              </w:rPr>
            </w:pPr>
            <w:r w:rsidRPr="00155749">
              <w:rPr>
                <w:b/>
                <w:bCs/>
              </w:rPr>
              <w:t>WEB DEVELOPMENT</w:t>
            </w:r>
          </w:p>
          <w:p w14:paraId="2C3D146C" w14:textId="1DB434DA" w:rsidR="0043353E" w:rsidRPr="00155749" w:rsidRDefault="0043353E" w:rsidP="0043353E">
            <w:pPr>
              <w:pStyle w:val="ListParagraph"/>
              <w:spacing w:before="40" w:after="160" w:line="288" w:lineRule="auto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 xml:space="preserve">Gym website </w:t>
            </w:r>
            <w:hyperlink r:id="rId30" w:history="1">
              <w:r w:rsidR="008A44DF" w:rsidRPr="008A44DF">
                <w:rPr>
                  <w:rStyle w:val="Hyperlink"/>
                  <w:rFonts w:ascii="CIDFont+F1" w:hAnsi="CIDFont+F1"/>
                  <w:sz w:val="20"/>
                  <w:szCs w:val="20"/>
                </w:rPr>
                <w:t>https://hashmifitness.netlify.app/</w:t>
              </w:r>
            </w:hyperlink>
          </w:p>
          <w:p w14:paraId="3E4530E7" w14:textId="5CA3775F" w:rsidR="0043353E" w:rsidRPr="00155749" w:rsidRDefault="0043353E" w:rsidP="0043353E">
            <w:pPr>
              <w:pStyle w:val="ListParagraph"/>
              <w:tabs>
                <w:tab w:val="left" w:pos="2880"/>
              </w:tabs>
              <w:spacing w:before="40" w:after="160" w:line="288" w:lineRule="auto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 xml:space="preserve">Portfolio </w:t>
            </w:r>
            <w:hyperlink r:id="rId31" w:history="1">
              <w:r w:rsidR="00B2617E" w:rsidRPr="00B2617E">
                <w:rPr>
                  <w:rStyle w:val="Hyperlink"/>
                  <w:rFonts w:ascii="CIDFont+F1" w:hAnsi="CIDFont+F1"/>
                  <w:sz w:val="20"/>
                  <w:szCs w:val="20"/>
                </w:rPr>
                <w:t>https://portfoliofahad.netlify.app/</w:t>
              </w:r>
            </w:hyperlink>
          </w:p>
          <w:p w14:paraId="7F71D432" w14:textId="77777777" w:rsidR="0043353E" w:rsidRPr="00155749" w:rsidRDefault="0043353E" w:rsidP="0043353E">
            <w:pPr>
              <w:pStyle w:val="ListParagrap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>Technologies used: HTML, CSS</w:t>
            </w:r>
          </w:p>
          <w:p w14:paraId="5DF35075" w14:textId="6ED8ACE1" w:rsidR="00E02E47" w:rsidRPr="00155749" w:rsidRDefault="0043353E" w:rsidP="00305D62">
            <w:pPr>
              <w:pStyle w:val="ListParagrap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>IDE: visual studio code.</w:t>
            </w:r>
          </w:p>
          <w:p w14:paraId="65428785" w14:textId="4455E7FC" w:rsidR="00E02E47" w:rsidRPr="00155749" w:rsidRDefault="00E02E47" w:rsidP="0043353E">
            <w:pPr>
              <w:pStyle w:val="ListParagraph"/>
            </w:pPr>
          </w:p>
          <w:p w14:paraId="69E745C6" w14:textId="4084778B" w:rsidR="00805E81" w:rsidRPr="00155749" w:rsidRDefault="00E02E47" w:rsidP="00251726">
            <w:pPr>
              <w:pStyle w:val="ListParagraph"/>
              <w:numPr>
                <w:ilvl w:val="0"/>
                <w:numId w:val="12"/>
              </w:numPr>
              <w:spacing w:before="40" w:after="160" w:line="288" w:lineRule="auto"/>
              <w:rPr>
                <w:b/>
                <w:bCs/>
              </w:rPr>
            </w:pPr>
            <w:r w:rsidRPr="00155749">
              <w:rPr>
                <w:b/>
                <w:bCs/>
              </w:rPr>
              <w:t xml:space="preserve">POWER BI DASHBOARD </w:t>
            </w:r>
            <w:hyperlink r:id="rId32" w:history="1">
              <w:r w:rsidR="00B50142" w:rsidRPr="00B50142">
                <w:rPr>
                  <w:rStyle w:val="Hyperlink"/>
                  <w:b/>
                  <w:bCs/>
                  <w:sz w:val="18"/>
                  <w:szCs w:val="18"/>
                </w:rPr>
                <w:t>https://github.com/mohdfahad948/Power-bi-project.git</w:t>
              </w:r>
            </w:hyperlink>
          </w:p>
          <w:p w14:paraId="686CBC15" w14:textId="77777777" w:rsidR="00805E81" w:rsidRPr="00155749" w:rsidRDefault="00805E81" w:rsidP="00805E81">
            <w:pPr>
              <w:pStyle w:val="ListParagrap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 xml:space="preserve">Corona </w:t>
            </w:r>
            <w:r w:rsidRPr="00155749">
              <w:rPr>
                <w:rFonts w:ascii="CIDFont+F1" w:hAnsi="CIDFont+F1"/>
                <w:shd w:val="clear" w:color="auto" w:fill="FFFFFF" w:themeFill="background1"/>
              </w:rPr>
              <w:t>virus</w:t>
            </w:r>
            <w:r w:rsidRPr="00155749">
              <w:rPr>
                <w:rFonts w:ascii="CIDFont+F1" w:hAnsi="CIDFont+F1"/>
              </w:rPr>
              <w:t xml:space="preserve"> analysis dashboard, just a little step in data visualization and analysis.</w:t>
            </w:r>
          </w:p>
          <w:p w14:paraId="5E3E5676" w14:textId="3BCAC92E" w:rsidR="00E02E47" w:rsidRPr="00155749" w:rsidRDefault="00805E81" w:rsidP="00305D62">
            <w:pPr>
              <w:pStyle w:val="ListParagrap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>IDE: Microsoft Power BI.</w:t>
            </w:r>
          </w:p>
          <w:p w14:paraId="6D94BDEE" w14:textId="77777777" w:rsidR="00305D62" w:rsidRPr="00155749" w:rsidRDefault="00305D62" w:rsidP="00305D62">
            <w:pPr>
              <w:pStyle w:val="ListParagraph"/>
              <w:rPr>
                <w:rFonts w:ascii="CIDFont+F1" w:hAnsi="CIDFont+F1"/>
              </w:rPr>
            </w:pPr>
          </w:p>
          <w:p w14:paraId="09742878" w14:textId="44102735" w:rsidR="00805E81" w:rsidRPr="00155749" w:rsidRDefault="00805E81" w:rsidP="00251726">
            <w:pPr>
              <w:pStyle w:val="ListParagraph"/>
              <w:numPr>
                <w:ilvl w:val="0"/>
                <w:numId w:val="12"/>
              </w:numPr>
              <w:spacing w:before="40" w:after="160" w:line="288" w:lineRule="auto"/>
              <w:rPr>
                <w:b/>
                <w:bCs/>
              </w:rPr>
            </w:pPr>
            <w:r w:rsidRPr="00155749">
              <w:rPr>
                <w:b/>
                <w:bCs/>
              </w:rPr>
              <w:t xml:space="preserve">APP DEVELOPMENT </w:t>
            </w:r>
            <w:hyperlink r:id="rId33" w:history="1">
              <w:r w:rsidR="00251726" w:rsidRPr="00155749">
                <w:rPr>
                  <w:rStyle w:val="Hyperlink"/>
                  <w:b/>
                  <w:bCs/>
                  <w:sz w:val="18"/>
                  <w:szCs w:val="18"/>
                </w:rPr>
                <w:t>https://github.com/mohdfahad948/FitnessApp.git</w:t>
              </w:r>
            </w:hyperlink>
          </w:p>
          <w:p w14:paraId="0B884115" w14:textId="65F5C41C" w:rsidR="00805E81" w:rsidRPr="00155749" w:rsidRDefault="00805E81" w:rsidP="00805E81">
            <w:pPr>
              <w:pStyle w:val="ListParagrap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>Fitness Workout App Workouts are a collection of simple 30-day exercise   challenges</w:t>
            </w:r>
            <w:r w:rsidR="00155749">
              <w:rPr>
                <w:rFonts w:ascii="CIDFont+F1" w:hAnsi="CIDFont+F1"/>
              </w:rPr>
              <w:t>.</w:t>
            </w:r>
            <w:r w:rsidRPr="00155749">
              <w:rPr>
                <w:rFonts w:ascii="CIDFont+F1" w:hAnsi="CIDFont+F1"/>
              </w:rPr>
              <w:t xml:space="preserve"> In this app is full body gym workout.  A fitness app is an application that can be downloaded on any mobile device and used anywhere to get fit. No equipment needed. Full diet plan (Pre-Workout or Post Workout). Use GIF animation. Share with your friends.</w:t>
            </w:r>
          </w:p>
          <w:p w14:paraId="0B169B2C" w14:textId="7D4BAFBD" w:rsidR="00805E81" w:rsidRPr="00155749" w:rsidRDefault="00805E81" w:rsidP="00805E81">
            <w:pPr>
              <w:pStyle w:val="ListParagraph"/>
            </w:pPr>
          </w:p>
          <w:p w14:paraId="6CFE9F0F" w14:textId="5FBC8A66" w:rsidR="00805E81" w:rsidRPr="00155749" w:rsidRDefault="00805E81" w:rsidP="00251726">
            <w:pPr>
              <w:pStyle w:val="ListParagraph"/>
              <w:numPr>
                <w:ilvl w:val="0"/>
                <w:numId w:val="12"/>
              </w:numPr>
              <w:spacing w:before="40" w:after="160" w:line="288" w:lineRule="auto"/>
              <w:rPr>
                <w:b/>
                <w:bCs/>
              </w:rPr>
            </w:pPr>
            <w:r w:rsidRPr="00155749">
              <w:rPr>
                <w:b/>
                <w:bCs/>
              </w:rPr>
              <w:t xml:space="preserve">SKATER BOY GAME  </w:t>
            </w:r>
            <w:hyperlink r:id="rId34" w:history="1">
              <w:r w:rsidR="00251726" w:rsidRPr="00155749">
                <w:rPr>
                  <w:rStyle w:val="Hyperlink"/>
                  <w:b/>
                  <w:bCs/>
                  <w:sz w:val="18"/>
                  <w:szCs w:val="18"/>
                </w:rPr>
                <w:t>https://skaterboy.netlify.app/</w:t>
              </w:r>
            </w:hyperlink>
          </w:p>
          <w:p w14:paraId="0EFD749A" w14:textId="77777777" w:rsidR="00805E81" w:rsidRPr="00155749" w:rsidRDefault="00805E81" w:rsidP="00805E81">
            <w:pPr>
              <w:pStyle w:val="ListParagraph"/>
              <w:jc w:val="bot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  <w:b/>
                <w:bCs/>
              </w:rPr>
              <w:t xml:space="preserve"> </w:t>
            </w:r>
            <w:r w:rsidRPr="00155749">
              <w:rPr>
                <w:rFonts w:ascii="CIDFont+F1" w:hAnsi="CIDFont+F1"/>
              </w:rPr>
              <w:t>In this game Technologies are used HTMS CSS and JS.</w:t>
            </w:r>
          </w:p>
          <w:p w14:paraId="1B331D06" w14:textId="423B6C9E" w:rsidR="00272AEE" w:rsidRPr="00155749" w:rsidRDefault="00805E81" w:rsidP="00251726">
            <w:pPr>
              <w:pStyle w:val="ListParagraph"/>
              <w:jc w:val="both"/>
              <w:rPr>
                <w:rFonts w:ascii="CIDFont+F1" w:hAnsi="CIDFont+F1"/>
              </w:rPr>
            </w:pPr>
            <w:r w:rsidRPr="00155749">
              <w:rPr>
                <w:rFonts w:ascii="CIDFont+F1" w:hAnsi="CIDFont+F1"/>
              </w:rPr>
              <w:t xml:space="preserve"> IDE: visual studio code.</w:t>
            </w:r>
          </w:p>
          <w:p w14:paraId="0B5B4B2A" w14:textId="55FB478A" w:rsidR="00251726" w:rsidRDefault="00251726" w:rsidP="00251726">
            <w:pPr>
              <w:jc w:val="both"/>
            </w:pPr>
          </w:p>
          <w:p w14:paraId="135EA876" w14:textId="6DB93C83" w:rsidR="00251726" w:rsidRDefault="00251726" w:rsidP="00251726">
            <w:pPr>
              <w:pStyle w:val="Heading1"/>
            </w:pPr>
            <w:r>
              <w:t>achievements</w:t>
            </w:r>
          </w:p>
          <w:p w14:paraId="5453F3B6" w14:textId="0E77332F" w:rsidR="00251726" w:rsidRPr="00251726" w:rsidRDefault="00251726" w:rsidP="0025172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A</w:t>
            </w:r>
            <w:r w:rsidR="00684403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-</w:t>
            </w: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certificate in National Cadet Corps (NCC).</w:t>
            </w:r>
          </w:p>
          <w:p w14:paraId="33B96010" w14:textId="7B195DBA" w:rsidR="00251726" w:rsidRPr="00251726" w:rsidRDefault="00251726" w:rsidP="0025172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 xml:space="preserve">Completed Cloud Computing Labs from </w:t>
            </w:r>
            <w:r w:rsidR="00684403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AWS</w:t>
            </w: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.</w:t>
            </w:r>
          </w:p>
          <w:p w14:paraId="69A72292" w14:textId="0FA42B51" w:rsidR="00251726" w:rsidRPr="00251726" w:rsidRDefault="00251726" w:rsidP="0025172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Completed 1 month Internship in Web Development</w:t>
            </w:r>
            <w:r w:rsidR="00A80EDE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.</w:t>
            </w:r>
          </w:p>
          <w:p w14:paraId="080093C9" w14:textId="30F3A160" w:rsidR="00B013FA" w:rsidRDefault="00251726" w:rsidP="00B013F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r w:rsidRPr="00251726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Won Coding contest organized by coding Ninjas.</w:t>
            </w:r>
          </w:p>
          <w:p w14:paraId="76536FE3" w14:textId="5865855B" w:rsidR="00251726" w:rsidRPr="00B013FA" w:rsidRDefault="00251726" w:rsidP="00B013F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</w:pPr>
            <w:proofErr w:type="gramStart"/>
            <w:r w:rsidRPr="00B013FA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4</w:t>
            </w:r>
            <w:r w:rsidR="00684403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 xml:space="preserve"> </w:t>
            </w:r>
            <w:r w:rsidRPr="00B013FA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star</w:t>
            </w:r>
            <w:proofErr w:type="gramEnd"/>
            <w:r w:rsidRPr="00B013FA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 xml:space="preserve"> coder in java language (</w:t>
            </w:r>
            <w:r w:rsidRPr="00B013FA">
              <w:rPr>
                <w:rFonts w:ascii="CIDFont+F2" w:eastAsia="CIDFont+F3" w:hAnsi="CIDFont+F2" w:cs="CIDFont+F2"/>
                <w:color w:val="595959"/>
                <w:sz w:val="28"/>
                <w:szCs w:val="28"/>
                <w:lang w:val="en-IN"/>
              </w:rPr>
              <w:t>Hacker Rank</w:t>
            </w:r>
            <w:r w:rsidRPr="00B013FA">
              <w:rPr>
                <w:rFonts w:ascii="CIDFont+F1" w:eastAsia="CIDFont+F3" w:hAnsi="CIDFont+F1" w:cs="CIDFont+F1"/>
                <w:color w:val="595959"/>
                <w:sz w:val="28"/>
                <w:szCs w:val="28"/>
                <w:lang w:val="en-IN"/>
              </w:rPr>
              <w:t>).</w:t>
            </w:r>
          </w:p>
          <w:p w14:paraId="35FD2530" w14:textId="4B8880C6" w:rsidR="00251726" w:rsidRDefault="00251726" w:rsidP="00251726">
            <w:pPr>
              <w:jc w:val="both"/>
            </w:pPr>
          </w:p>
          <w:p w14:paraId="5C385D0F" w14:textId="545241A3" w:rsidR="00251726" w:rsidRDefault="00251726" w:rsidP="00251726">
            <w:pPr>
              <w:pStyle w:val="Heading1"/>
            </w:pPr>
            <w:r>
              <w:t>certifications</w:t>
            </w:r>
          </w:p>
          <w:sdt>
            <w:sdtPr>
              <w:rPr>
                <w:rFonts w:eastAsiaTheme="minorEastAsia" w:cstheme="minorBidi"/>
                <w:b/>
                <w:bCs/>
                <w:caps/>
                <w:color w:val="595959" w:themeColor="text1" w:themeTint="A6"/>
                <w:sz w:val="24"/>
                <w:szCs w:val="24"/>
              </w:rPr>
              <w:id w:val="-691765356"/>
              <w15:repeatingSection/>
            </w:sdtPr>
            <w:sdtEndPr>
              <w:rPr>
                <w:rFonts w:eastAsiaTheme="minorHAnsi"/>
                <w:b w:val="0"/>
                <w:bCs w:val="0"/>
                <w:caps w:val="0"/>
                <w:color w:val="262626" w:themeColor="text1" w:themeTint="D9"/>
                <w:sz w:val="18"/>
                <w:szCs w:val="18"/>
              </w:rPr>
            </w:sdtEndPr>
            <w:sdtContent>
              <w:sdt>
                <w:sdtPr>
                  <w:rPr>
                    <w:rFonts w:eastAsiaTheme="minorEastAsia" w:cstheme="minorBidi"/>
                    <w:b/>
                    <w:bCs/>
                    <w:caps/>
                    <w:color w:val="595959" w:themeColor="text1" w:themeTint="A6"/>
                    <w:sz w:val="24"/>
                    <w:szCs w:val="24"/>
                  </w:rPr>
                  <w:id w:val="-1126388115"/>
                  <w:placeholder>
                    <w:docPart w:val="7A7EF3BE0E97431380E466E5BD4CBD8E"/>
                  </w:placeholder>
                  <w15:repeatingSectionItem/>
                </w:sdtPr>
                <w:sdtEndPr>
                  <w:rPr>
                    <w:rFonts w:eastAsiaTheme="minorHAnsi"/>
                    <w:b w:val="0"/>
                    <w:bCs w:val="0"/>
                    <w:caps w:val="0"/>
                    <w:color w:val="262626" w:themeColor="text1" w:themeTint="D9"/>
                    <w:sz w:val="18"/>
                    <w:szCs w:val="18"/>
                  </w:rPr>
                </w:sdtEndPr>
                <w:sdtContent>
                  <w:p w14:paraId="0CDBEFD3" w14:textId="66D0321D" w:rsidR="00B013FA" w:rsidRPr="00B013FA" w:rsidRDefault="00A80EDE" w:rsidP="00DA0B75">
                    <w:pPr>
                      <w:pStyle w:val="Heading2"/>
                      <w:numPr>
                        <w:ilvl w:val="0"/>
                        <w:numId w:val="22"/>
                      </w:numPr>
                      <w:rPr>
                        <w:rFonts w:ascii="CIDFont+F1" w:eastAsiaTheme="minorEastAsia" w:hAnsi="CIDFont+F1" w:cstheme="minorBidi"/>
                        <w:b/>
                        <w:caps/>
                        <w:color w:val="595959" w:themeColor="text1" w:themeTint="A6"/>
                        <w:sz w:val="28"/>
                        <w:szCs w:val="32"/>
                      </w:rPr>
                    </w:pPr>
                    <w:r w:rsidRPr="00A80EDE">
                      <w:rPr>
                        <w:rFonts w:ascii="CIDFont+F1" w:eastAsiaTheme="minorEastAsia" w:hAnsi="CIDFont+F1" w:cstheme="minorBidi"/>
                        <w:color w:val="595959" w:themeColor="text1" w:themeTint="A6"/>
                        <w:sz w:val="28"/>
                        <w:szCs w:val="32"/>
                      </w:rPr>
                      <w:t>web development (Coursera).</w:t>
                    </w:r>
                  </w:p>
                  <w:p w14:paraId="7CBF7609" w14:textId="77777777" w:rsidR="00607E7B" w:rsidRDefault="00B013FA" w:rsidP="000831B8">
                    <w:pPr>
                      <w:pStyle w:val="Heading2"/>
                      <w:numPr>
                        <w:ilvl w:val="0"/>
                        <w:numId w:val="18"/>
                      </w:numPr>
                      <w:tabs>
                        <w:tab w:val="num" w:pos="720"/>
                      </w:tabs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</w:pPr>
                    <w:r w:rsidRPr="00B013FA"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  <w:t>ICT training certificate.</w:t>
                    </w:r>
                  </w:p>
                  <w:p w14:paraId="48BE5012" w14:textId="4D166123" w:rsidR="000056AF" w:rsidRDefault="00607E7B" w:rsidP="000831B8">
                    <w:pPr>
                      <w:pStyle w:val="Heading2"/>
                      <w:numPr>
                        <w:ilvl w:val="0"/>
                        <w:numId w:val="18"/>
                      </w:numPr>
                      <w:tabs>
                        <w:tab w:val="num" w:pos="720"/>
                      </w:tabs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</w:pPr>
                    <w:r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  <w:t xml:space="preserve">Power </w:t>
                    </w:r>
                    <w:r w:rsidR="00B6348C"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  <w:t>Bi (</w:t>
                    </w:r>
                    <w:r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  <w:t>Udemy).</w:t>
                    </w:r>
                    <w:r w:rsidR="00B013FA" w:rsidRPr="00B013FA">
                      <w:rPr>
                        <w:rFonts w:ascii="CIDFont+F1" w:hAnsi="CIDFont+F1"/>
                        <w:color w:val="595959" w:themeColor="text1" w:themeTint="A6"/>
                        <w:sz w:val="28"/>
                        <w:szCs w:val="32"/>
                      </w:rPr>
                      <w:t xml:space="preserve"> </w:t>
                    </w:r>
                  </w:p>
                  <w:p w14:paraId="4EC0F9B4" w14:textId="4812AEF6" w:rsidR="00251726" w:rsidRPr="000056AF" w:rsidRDefault="00000000" w:rsidP="000056AF"/>
                </w:sdtContent>
              </w:sdt>
            </w:sdtContent>
          </w:sdt>
          <w:p w14:paraId="60C6170A" w14:textId="36C6F65C" w:rsidR="00E33FB3" w:rsidRDefault="00E33FB3" w:rsidP="00E33FB3">
            <w:pPr>
              <w:pStyle w:val="Heading1"/>
            </w:pPr>
            <w:r>
              <w:t>language</w:t>
            </w:r>
          </w:p>
          <w:p w14:paraId="572A4041" w14:textId="77777777" w:rsidR="000831B8" w:rsidRDefault="000831B8" w:rsidP="000831B8">
            <w:pPr>
              <w:pStyle w:val="Heading2"/>
              <w:numPr>
                <w:ilvl w:val="0"/>
                <w:numId w:val="18"/>
              </w:numPr>
              <w:tabs>
                <w:tab w:val="num" w:pos="720"/>
              </w:tabs>
              <w:rPr>
                <w:rFonts w:ascii="CIDFont+F1" w:eastAsiaTheme="minorEastAsia" w:hAnsi="CIDFont+F1" w:cstheme="minorBidi"/>
                <w:color w:val="595959" w:themeColor="text1" w:themeTint="A6"/>
                <w:sz w:val="28"/>
                <w:szCs w:val="32"/>
              </w:rPr>
            </w:pPr>
            <w:r>
              <w:rPr>
                <w:rFonts w:ascii="CIDFont+F1" w:eastAsiaTheme="minorEastAsia" w:hAnsi="CIDFont+F1" w:cstheme="minorBidi"/>
                <w:color w:val="595959" w:themeColor="text1" w:themeTint="A6"/>
                <w:sz w:val="28"/>
                <w:szCs w:val="32"/>
              </w:rPr>
              <w:t>English (Proficient)</w:t>
            </w:r>
          </w:p>
          <w:p w14:paraId="0AEFD79B" w14:textId="77777777" w:rsidR="000831B8" w:rsidRDefault="000831B8" w:rsidP="000831B8">
            <w:pPr>
              <w:pStyle w:val="Heading2"/>
              <w:numPr>
                <w:ilvl w:val="0"/>
                <w:numId w:val="18"/>
              </w:numPr>
              <w:tabs>
                <w:tab w:val="num" w:pos="720"/>
              </w:tabs>
              <w:rPr>
                <w:rFonts w:ascii="CIDFont+F1" w:eastAsiaTheme="minorEastAsia" w:hAnsi="CIDFont+F1" w:cstheme="minorBidi"/>
                <w:color w:val="595959" w:themeColor="text1" w:themeTint="A6"/>
                <w:sz w:val="28"/>
                <w:szCs w:val="32"/>
              </w:rPr>
            </w:pPr>
            <w:r>
              <w:rPr>
                <w:rFonts w:ascii="CIDFont+F1" w:eastAsiaTheme="minorEastAsia" w:hAnsi="CIDFont+F1" w:cstheme="minorBidi"/>
                <w:color w:val="595959" w:themeColor="text1" w:themeTint="A6"/>
                <w:sz w:val="28"/>
                <w:szCs w:val="32"/>
              </w:rPr>
              <w:t>Hindi (Native)</w:t>
            </w:r>
          </w:p>
          <w:p w14:paraId="652326AC" w14:textId="77777777" w:rsidR="00E33FB3" w:rsidRPr="00E33FB3" w:rsidRDefault="00E33FB3" w:rsidP="00E33FB3"/>
          <w:p w14:paraId="4685396C" w14:textId="77777777" w:rsidR="00251726" w:rsidRDefault="00251726" w:rsidP="00251726">
            <w:pPr>
              <w:jc w:val="both"/>
            </w:pPr>
          </w:p>
          <w:p w14:paraId="05A29F3D" w14:textId="302B4C97" w:rsidR="00272AEE" w:rsidRPr="006C2DFF" w:rsidRDefault="00272AEE" w:rsidP="00251726">
            <w:pPr>
              <w:pStyle w:val="ListBullet"/>
              <w:numPr>
                <w:ilvl w:val="0"/>
                <w:numId w:val="0"/>
              </w:numPr>
              <w:ind w:left="720"/>
            </w:pPr>
          </w:p>
        </w:tc>
      </w:tr>
    </w:tbl>
    <w:p w14:paraId="4EE1DBEF" w14:textId="30F19EE2" w:rsidR="005A20B8" w:rsidRDefault="005A20B8"/>
    <w:sectPr w:rsidR="005A20B8" w:rsidSect="00954963">
      <w:headerReference w:type="default" r:id="rId35"/>
      <w:footerReference w:type="default" r:id="rId36"/>
      <w:pgSz w:w="15840" w:h="24480" w:code="3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F9831" w14:textId="77777777" w:rsidR="008C3F4F" w:rsidRDefault="008C3F4F" w:rsidP="00B21D64">
      <w:pPr>
        <w:spacing w:after="0" w:line="240" w:lineRule="auto"/>
      </w:pPr>
      <w:r>
        <w:separator/>
      </w:r>
    </w:p>
  </w:endnote>
  <w:endnote w:type="continuationSeparator" w:id="0">
    <w:p w14:paraId="530499D3" w14:textId="77777777" w:rsidR="008C3F4F" w:rsidRDefault="008C3F4F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5AB9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7C89F8" wp14:editId="59C5B0E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80A140" id="Rectangle 8" o:spid="_x0000_s1026" alt="&quot;&quot;" style="position:absolute;margin-left:0;margin-top:0;width:615.1pt;height:28.8pt;z-index:251658240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1F499" w14:textId="77777777" w:rsidR="008C3F4F" w:rsidRDefault="008C3F4F" w:rsidP="00B21D64">
      <w:pPr>
        <w:spacing w:after="0" w:line="240" w:lineRule="auto"/>
      </w:pPr>
      <w:r>
        <w:separator/>
      </w:r>
    </w:p>
  </w:footnote>
  <w:footnote w:type="continuationSeparator" w:id="0">
    <w:p w14:paraId="6A9AD987" w14:textId="77777777" w:rsidR="008C3F4F" w:rsidRDefault="008C3F4F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1156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39B05AC" wp14:editId="4D3586A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A92125" id="Group 129" o:spid="_x0000_s1026" alt="&quot;&quot;" style="position:absolute;margin-left:0;margin-top:0;width:613.75pt;height:326.9pt;z-index:251657216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B40CF"/>
    <w:multiLevelType w:val="hybridMultilevel"/>
    <w:tmpl w:val="2BD88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2719C"/>
    <w:multiLevelType w:val="hybridMultilevel"/>
    <w:tmpl w:val="6C3E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853D9"/>
    <w:multiLevelType w:val="hybridMultilevel"/>
    <w:tmpl w:val="76704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33F08"/>
    <w:multiLevelType w:val="hybridMultilevel"/>
    <w:tmpl w:val="A790F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D360A"/>
    <w:multiLevelType w:val="hybridMultilevel"/>
    <w:tmpl w:val="C5748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E1270"/>
    <w:multiLevelType w:val="hybridMultilevel"/>
    <w:tmpl w:val="23BA22AC"/>
    <w:lvl w:ilvl="0" w:tplc="4009000F">
      <w:start w:val="1"/>
      <w:numFmt w:val="decimal"/>
      <w:lvlText w:val="%1."/>
      <w:lvlJc w:val="left"/>
      <w:pPr>
        <w:ind w:left="2168" w:hanging="360"/>
      </w:pPr>
    </w:lvl>
    <w:lvl w:ilvl="1" w:tplc="40090019" w:tentative="1">
      <w:start w:val="1"/>
      <w:numFmt w:val="lowerLetter"/>
      <w:lvlText w:val="%2."/>
      <w:lvlJc w:val="left"/>
      <w:pPr>
        <w:ind w:left="2888" w:hanging="360"/>
      </w:pPr>
    </w:lvl>
    <w:lvl w:ilvl="2" w:tplc="4009001B" w:tentative="1">
      <w:start w:val="1"/>
      <w:numFmt w:val="lowerRoman"/>
      <w:lvlText w:val="%3."/>
      <w:lvlJc w:val="right"/>
      <w:pPr>
        <w:ind w:left="3608" w:hanging="180"/>
      </w:pPr>
    </w:lvl>
    <w:lvl w:ilvl="3" w:tplc="4009000F" w:tentative="1">
      <w:start w:val="1"/>
      <w:numFmt w:val="decimal"/>
      <w:lvlText w:val="%4."/>
      <w:lvlJc w:val="left"/>
      <w:pPr>
        <w:ind w:left="4328" w:hanging="360"/>
      </w:pPr>
    </w:lvl>
    <w:lvl w:ilvl="4" w:tplc="40090019" w:tentative="1">
      <w:start w:val="1"/>
      <w:numFmt w:val="lowerLetter"/>
      <w:lvlText w:val="%5."/>
      <w:lvlJc w:val="left"/>
      <w:pPr>
        <w:ind w:left="5048" w:hanging="360"/>
      </w:pPr>
    </w:lvl>
    <w:lvl w:ilvl="5" w:tplc="4009001B" w:tentative="1">
      <w:start w:val="1"/>
      <w:numFmt w:val="lowerRoman"/>
      <w:lvlText w:val="%6."/>
      <w:lvlJc w:val="right"/>
      <w:pPr>
        <w:ind w:left="5768" w:hanging="180"/>
      </w:pPr>
    </w:lvl>
    <w:lvl w:ilvl="6" w:tplc="4009000F" w:tentative="1">
      <w:start w:val="1"/>
      <w:numFmt w:val="decimal"/>
      <w:lvlText w:val="%7."/>
      <w:lvlJc w:val="left"/>
      <w:pPr>
        <w:ind w:left="6488" w:hanging="360"/>
      </w:pPr>
    </w:lvl>
    <w:lvl w:ilvl="7" w:tplc="40090019" w:tentative="1">
      <w:start w:val="1"/>
      <w:numFmt w:val="lowerLetter"/>
      <w:lvlText w:val="%8."/>
      <w:lvlJc w:val="left"/>
      <w:pPr>
        <w:ind w:left="7208" w:hanging="360"/>
      </w:pPr>
    </w:lvl>
    <w:lvl w:ilvl="8" w:tplc="4009001B" w:tentative="1">
      <w:start w:val="1"/>
      <w:numFmt w:val="lowerRoman"/>
      <w:lvlText w:val="%9."/>
      <w:lvlJc w:val="right"/>
      <w:pPr>
        <w:ind w:left="7928" w:hanging="180"/>
      </w:pPr>
    </w:lvl>
  </w:abstractNum>
  <w:abstractNum w:abstractNumId="8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F2105"/>
    <w:multiLevelType w:val="multilevel"/>
    <w:tmpl w:val="9D984FD2"/>
    <w:numStyleLink w:val="BullettedList"/>
  </w:abstractNum>
  <w:abstractNum w:abstractNumId="10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F621BB"/>
    <w:multiLevelType w:val="hybridMultilevel"/>
    <w:tmpl w:val="EAF43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E62EA9"/>
    <w:multiLevelType w:val="hybridMultilevel"/>
    <w:tmpl w:val="A4BEB2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B46411"/>
    <w:multiLevelType w:val="hybridMultilevel"/>
    <w:tmpl w:val="4FAE1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1256D06"/>
    <w:multiLevelType w:val="hybridMultilevel"/>
    <w:tmpl w:val="88583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A0016"/>
    <w:multiLevelType w:val="hybridMultilevel"/>
    <w:tmpl w:val="700C0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06C52"/>
    <w:multiLevelType w:val="hybridMultilevel"/>
    <w:tmpl w:val="BA06E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E6668"/>
    <w:multiLevelType w:val="hybridMultilevel"/>
    <w:tmpl w:val="DCF2CB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8532749">
    <w:abstractNumId w:val="14"/>
  </w:num>
  <w:num w:numId="2" w16cid:durableId="479344414">
    <w:abstractNumId w:val="17"/>
  </w:num>
  <w:num w:numId="3" w16cid:durableId="43189004">
    <w:abstractNumId w:val="12"/>
  </w:num>
  <w:num w:numId="4" w16cid:durableId="1294025001">
    <w:abstractNumId w:val="8"/>
  </w:num>
  <w:num w:numId="5" w16cid:durableId="2076851740">
    <w:abstractNumId w:val="10"/>
  </w:num>
  <w:num w:numId="6" w16cid:durableId="364871474">
    <w:abstractNumId w:val="16"/>
  </w:num>
  <w:num w:numId="7" w16cid:durableId="637610349">
    <w:abstractNumId w:val="0"/>
  </w:num>
  <w:num w:numId="8" w16cid:durableId="808015549">
    <w:abstractNumId w:val="1"/>
  </w:num>
  <w:num w:numId="9" w16cid:durableId="1785688978">
    <w:abstractNumId w:val="9"/>
  </w:num>
  <w:num w:numId="10" w16cid:durableId="460153623">
    <w:abstractNumId w:val="4"/>
  </w:num>
  <w:num w:numId="11" w16cid:durableId="1709987037">
    <w:abstractNumId w:val="15"/>
  </w:num>
  <w:num w:numId="12" w16cid:durableId="866672886">
    <w:abstractNumId w:val="20"/>
  </w:num>
  <w:num w:numId="13" w16cid:durableId="1593389360">
    <w:abstractNumId w:val="21"/>
  </w:num>
  <w:num w:numId="14" w16cid:durableId="83767469">
    <w:abstractNumId w:val="11"/>
  </w:num>
  <w:num w:numId="15" w16cid:durableId="1742365162">
    <w:abstractNumId w:val="3"/>
  </w:num>
  <w:num w:numId="16" w16cid:durableId="1316300161">
    <w:abstractNumId w:val="7"/>
  </w:num>
  <w:num w:numId="17" w16cid:durableId="2080007741">
    <w:abstractNumId w:val="18"/>
  </w:num>
  <w:num w:numId="18" w16cid:durableId="10835815">
    <w:abstractNumId w:val="19"/>
  </w:num>
  <w:num w:numId="19" w16cid:durableId="1237089440">
    <w:abstractNumId w:val="13"/>
  </w:num>
  <w:num w:numId="20" w16cid:durableId="2057700312">
    <w:abstractNumId w:val="5"/>
  </w:num>
  <w:num w:numId="21" w16cid:durableId="1250777428">
    <w:abstractNumId w:val="6"/>
  </w:num>
  <w:num w:numId="22" w16cid:durableId="48039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63"/>
    <w:rsid w:val="000056AF"/>
    <w:rsid w:val="000161E1"/>
    <w:rsid w:val="00021303"/>
    <w:rsid w:val="000831B8"/>
    <w:rsid w:val="000B46E4"/>
    <w:rsid w:val="000B5CC8"/>
    <w:rsid w:val="00107E81"/>
    <w:rsid w:val="00144072"/>
    <w:rsid w:val="00155749"/>
    <w:rsid w:val="00211B96"/>
    <w:rsid w:val="0021475C"/>
    <w:rsid w:val="00225EC6"/>
    <w:rsid w:val="00251726"/>
    <w:rsid w:val="00251D16"/>
    <w:rsid w:val="00252010"/>
    <w:rsid w:val="00253DD9"/>
    <w:rsid w:val="002563FC"/>
    <w:rsid w:val="00272AEE"/>
    <w:rsid w:val="002C7D70"/>
    <w:rsid w:val="002E4C4E"/>
    <w:rsid w:val="002F3871"/>
    <w:rsid w:val="00305D62"/>
    <w:rsid w:val="0033541A"/>
    <w:rsid w:val="003C0BB5"/>
    <w:rsid w:val="003C388B"/>
    <w:rsid w:val="003D616A"/>
    <w:rsid w:val="003E086E"/>
    <w:rsid w:val="004067B9"/>
    <w:rsid w:val="004103C0"/>
    <w:rsid w:val="0043353E"/>
    <w:rsid w:val="00433709"/>
    <w:rsid w:val="00452292"/>
    <w:rsid w:val="00485ACF"/>
    <w:rsid w:val="004865C2"/>
    <w:rsid w:val="004B4147"/>
    <w:rsid w:val="004F40A6"/>
    <w:rsid w:val="005458CD"/>
    <w:rsid w:val="00552F9B"/>
    <w:rsid w:val="005636A7"/>
    <w:rsid w:val="005A20B8"/>
    <w:rsid w:val="005B7DB3"/>
    <w:rsid w:val="00607E7B"/>
    <w:rsid w:val="0061400D"/>
    <w:rsid w:val="00621B5C"/>
    <w:rsid w:val="00684403"/>
    <w:rsid w:val="006B39E5"/>
    <w:rsid w:val="006C2DFF"/>
    <w:rsid w:val="006F61DF"/>
    <w:rsid w:val="007571B5"/>
    <w:rsid w:val="00773043"/>
    <w:rsid w:val="007772B1"/>
    <w:rsid w:val="007B4D5A"/>
    <w:rsid w:val="007C2713"/>
    <w:rsid w:val="007D3915"/>
    <w:rsid w:val="00805E81"/>
    <w:rsid w:val="008206FC"/>
    <w:rsid w:val="008424CE"/>
    <w:rsid w:val="00855295"/>
    <w:rsid w:val="00890F1A"/>
    <w:rsid w:val="008A44DF"/>
    <w:rsid w:val="008C3F4F"/>
    <w:rsid w:val="008E2197"/>
    <w:rsid w:val="00954963"/>
    <w:rsid w:val="00997E86"/>
    <w:rsid w:val="009B7D45"/>
    <w:rsid w:val="00A21AF8"/>
    <w:rsid w:val="00A6425D"/>
    <w:rsid w:val="00A80EDE"/>
    <w:rsid w:val="00A907A3"/>
    <w:rsid w:val="00A96376"/>
    <w:rsid w:val="00AD6329"/>
    <w:rsid w:val="00AE17F1"/>
    <w:rsid w:val="00B013FA"/>
    <w:rsid w:val="00B03ED5"/>
    <w:rsid w:val="00B21D64"/>
    <w:rsid w:val="00B2617E"/>
    <w:rsid w:val="00B50142"/>
    <w:rsid w:val="00B6348C"/>
    <w:rsid w:val="00B71F91"/>
    <w:rsid w:val="00B73E22"/>
    <w:rsid w:val="00BB7CE4"/>
    <w:rsid w:val="00BC0BF1"/>
    <w:rsid w:val="00BC33C3"/>
    <w:rsid w:val="00BD37D3"/>
    <w:rsid w:val="00BF0DAF"/>
    <w:rsid w:val="00C05345"/>
    <w:rsid w:val="00C054F2"/>
    <w:rsid w:val="00C344AA"/>
    <w:rsid w:val="00C37B1A"/>
    <w:rsid w:val="00C730AB"/>
    <w:rsid w:val="00C73AAB"/>
    <w:rsid w:val="00C777FF"/>
    <w:rsid w:val="00CD2FD2"/>
    <w:rsid w:val="00CF6E61"/>
    <w:rsid w:val="00D1155D"/>
    <w:rsid w:val="00D12DFD"/>
    <w:rsid w:val="00D62B7E"/>
    <w:rsid w:val="00DA0B75"/>
    <w:rsid w:val="00E02E47"/>
    <w:rsid w:val="00E33FB3"/>
    <w:rsid w:val="00E814FC"/>
    <w:rsid w:val="00E94263"/>
    <w:rsid w:val="00F504E0"/>
    <w:rsid w:val="00F96E23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F72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72AEE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AEE"/>
    <w:rPr>
      <w:color w:val="605E5C"/>
      <w:shd w:val="clear" w:color="auto" w:fill="E1DFDD"/>
    </w:rPr>
  </w:style>
  <w:style w:type="paragraph" w:customStyle="1" w:styleId="ResumeText">
    <w:name w:val="Resume Text"/>
    <w:basedOn w:val="Normal"/>
    <w:qFormat/>
    <w:rsid w:val="0043353E"/>
    <w:pPr>
      <w:spacing w:before="40" w:after="40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paragraph" w:customStyle="1" w:styleId="Default">
    <w:name w:val="Default"/>
    <w:rsid w:val="003C38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458CD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4.sv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s://skaterboy.netlify.app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github.com/mohdfahad948/FitnessApp.git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mailto:fahadhashmi948@gmail.com" TargetMode="External"/><Relationship Id="rId29" Type="http://schemas.openxmlformats.org/officeDocument/2006/relationships/hyperlink" Target="%20http://www.linkedin.com/in/mohd-fahad-95635722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hub.com/mohdfahad948/" TargetMode="External"/><Relationship Id="rId32" Type="http://schemas.openxmlformats.org/officeDocument/2006/relationships/hyperlink" Target="https://github.com/mohdfahad948/Power-bi-project.git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hyperlink" Target="http://www.linkedin.com/in/mohd-fahad-956357225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portfoliofahad.netlify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svg"/><Relationship Id="rId27" Type="http://schemas.openxmlformats.org/officeDocument/2006/relationships/image" Target="media/image15.png"/><Relationship Id="rId30" Type="http://schemas.openxmlformats.org/officeDocument/2006/relationships/hyperlink" Target="https://hashmifitness.netlify.app/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had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A5F4CB5F2C41F3A47BAE6F854BA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54975-7386-47A3-A4ED-1874ABD4F750}"/>
      </w:docPartPr>
      <w:docPartBody>
        <w:p w:rsidR="007467D1" w:rsidRDefault="0094790A" w:rsidP="0094790A">
          <w:pPr>
            <w:pStyle w:val="3CA5F4CB5F2C41F3A47BAE6F854BA695"/>
          </w:pPr>
          <w:r>
            <w:rPr>
              <w:rFonts w:hAnsi="Rockwell"/>
              <w:noProof/>
              <w:color w:val="4472C4" w:themeColor="accent1"/>
              <w:kern w:val="24"/>
            </w:rPr>
            <w:t>Website</w:t>
          </w:r>
        </w:p>
      </w:docPartBody>
    </w:docPart>
    <w:docPart>
      <w:docPartPr>
        <w:name w:val="4F24C600A991419A891FAE6F27618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0A757-EDD5-42A1-AF57-A79C0D53C513}"/>
      </w:docPartPr>
      <w:docPartBody>
        <w:p w:rsidR="007467D1" w:rsidRDefault="0094790A" w:rsidP="0094790A">
          <w:pPr>
            <w:pStyle w:val="4F24C600A991419A891FAE6F276186A9"/>
          </w:pPr>
          <w:r>
            <w:t>Education</w:t>
          </w:r>
        </w:p>
      </w:docPartBody>
    </w:docPart>
    <w:docPart>
      <w:docPartPr>
        <w:name w:val="7A7EF3BE0E97431380E466E5BD4CB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681AD-87EF-47FF-9AEB-43CB2FE4E156}"/>
      </w:docPartPr>
      <w:docPartBody>
        <w:p w:rsidR="007467D1" w:rsidRDefault="0094790A" w:rsidP="0094790A">
          <w:pPr>
            <w:pStyle w:val="7A7EF3BE0E97431380E466E5BD4CB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384792475">
    <w:abstractNumId w:val="0"/>
  </w:num>
  <w:num w:numId="2" w16cid:durableId="336884020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0A"/>
    <w:rsid w:val="002F085D"/>
    <w:rsid w:val="003C31C7"/>
    <w:rsid w:val="00415A62"/>
    <w:rsid w:val="007467D1"/>
    <w:rsid w:val="008E4564"/>
    <w:rsid w:val="00923722"/>
    <w:rsid w:val="0094790A"/>
    <w:rsid w:val="00970EBC"/>
    <w:rsid w:val="00AF0D1E"/>
    <w:rsid w:val="00BA7F55"/>
    <w:rsid w:val="00F14F6E"/>
    <w:rsid w:val="00F327EC"/>
    <w:rsid w:val="00F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94790A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rsid w:val="0094790A"/>
    <w:pPr>
      <w:numPr>
        <w:numId w:val="1"/>
      </w:numPr>
    </w:pPr>
  </w:style>
  <w:style w:type="paragraph" w:customStyle="1" w:styleId="3CA5F4CB5F2C41F3A47BAE6F854BA695">
    <w:name w:val="3CA5F4CB5F2C41F3A47BAE6F854BA695"/>
    <w:rsid w:val="0094790A"/>
  </w:style>
  <w:style w:type="paragraph" w:customStyle="1" w:styleId="4F24C600A991419A891FAE6F276186A9">
    <w:name w:val="4F24C600A991419A891FAE6F276186A9"/>
    <w:rsid w:val="0094790A"/>
  </w:style>
  <w:style w:type="character" w:styleId="PlaceholderText">
    <w:name w:val="Placeholder Text"/>
    <w:basedOn w:val="DefaultParagraphFont"/>
    <w:uiPriority w:val="99"/>
    <w:semiHidden/>
    <w:rsid w:val="0094790A"/>
    <w:rPr>
      <w:color w:val="808080"/>
    </w:rPr>
  </w:style>
  <w:style w:type="paragraph" w:customStyle="1" w:styleId="7A7EF3BE0E97431380E466E5BD4CBD8E">
    <w:name w:val="7A7EF3BE0E97431380E466E5BD4CBD8E"/>
    <w:rsid w:val="00947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1CAF3-A978-4D74-BABD-7BBE6B705A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2022-07-15T06:05:00Z</dcterms:created>
  <dcterms:modified xsi:type="dcterms:W3CDTF">2022-08-27T08:39:00Z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